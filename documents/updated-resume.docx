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9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28"/>
      </w:tblGrid>
      <w:tr w:rsidR="00692703" w:rsidRPr="00CF1A49" w14:paraId="084D743C" w14:textId="77777777" w:rsidTr="00AC6DE8">
        <w:trPr>
          <w:trHeight w:hRule="exact" w:val="1703"/>
        </w:trPr>
        <w:tc>
          <w:tcPr>
            <w:tcW w:w="9528" w:type="dxa"/>
            <w:tcMar>
              <w:top w:w="0" w:type="dxa"/>
              <w:bottom w:w="0" w:type="dxa"/>
            </w:tcMar>
          </w:tcPr>
          <w:p w14:paraId="0DE11AFB" w14:textId="1B2C7BBE" w:rsidR="00692703" w:rsidRPr="00CF1A49" w:rsidRDefault="00927642" w:rsidP="00913946">
            <w:pPr>
              <w:pStyle w:val="Title"/>
            </w:pPr>
            <w:r>
              <w:t>Kate</w:t>
            </w:r>
            <w:r w:rsidR="00692703" w:rsidRPr="00CF1A49">
              <w:t xml:space="preserve"> </w:t>
            </w:r>
            <w:r w:rsidRPr="00927642">
              <w:rPr>
                <w:rStyle w:val="IntenseEmphasis"/>
                <w:color w:val="595959" w:themeColor="text1" w:themeTint="A6"/>
              </w:rPr>
              <w:t>Farho</w:t>
            </w:r>
          </w:p>
          <w:p w14:paraId="0FD4B94C" w14:textId="0CC1EB55" w:rsidR="00692703" w:rsidRPr="00CF1A49" w:rsidRDefault="00AC6DE8" w:rsidP="00913946">
            <w:pPr>
              <w:pStyle w:val="ContactInfo"/>
              <w:contextualSpacing w:val="0"/>
            </w:pPr>
            <w:r>
              <w:t>East Lansing, MI 48895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34810E86D8C42ACBFA2D06B0A4466F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(269)910-1630</w:t>
            </w:r>
          </w:p>
          <w:p w14:paraId="6ED54F3B" w14:textId="18C0B2B5" w:rsidR="00692703" w:rsidRPr="00CF1A49" w:rsidRDefault="00AC6DE8" w:rsidP="00913946">
            <w:pPr>
              <w:pStyle w:val="ContactInfoEmphasis"/>
              <w:contextualSpacing w:val="0"/>
            </w:pPr>
            <w:r>
              <w:t>Farhokat@msu.edu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3462A7EA99D4383B7B4694477A5A6D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3DFEEBC3326C417CB0446267B45259C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E26EFC79ED194B95BC7D18F26B10AF1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124D2F046595470A875F8512216D6C9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14:paraId="6C70108B" w14:textId="77777777" w:rsidTr="00AC6DE8">
        <w:trPr>
          <w:trHeight w:val="1372"/>
        </w:trPr>
        <w:tc>
          <w:tcPr>
            <w:tcW w:w="9528" w:type="dxa"/>
            <w:tcMar>
              <w:top w:w="432" w:type="dxa"/>
            </w:tcMar>
          </w:tcPr>
          <w:p w14:paraId="1E70E78F" w14:textId="3EDA9E7C" w:rsidR="00AC6DE8" w:rsidRPr="00AC6DE8" w:rsidRDefault="00AC6DE8" w:rsidP="00913946">
            <w:pPr>
              <w:contextualSpacing w:val="0"/>
              <w:rPr>
                <w:rFonts w:cstheme="minorHAnsi"/>
                <w:shd w:val="clear" w:color="auto" w:fill="FFFFFF"/>
              </w:rPr>
            </w:pPr>
            <w:r w:rsidRPr="00AC6DE8">
              <w:rPr>
                <w:rFonts w:cstheme="minorHAnsi"/>
                <w:shd w:val="clear" w:color="auto" w:fill="FFFFFF"/>
              </w:rPr>
              <w:t>In the past I have worked in the food service industry which has given me valuable skills I will be able to apply in the future. It's taught me how to be organized, work with a team, and communicate with just about anybody. I think that all these skills translate well into the field of Experience Architecture and Human Centered Design. Now I am currently studying XA at Michigan State where we I am learning to work with real clients to help solve human centered solutions and create</w:t>
            </w:r>
            <w:r>
              <w:rPr>
                <w:rFonts w:cstheme="minorHAnsi"/>
                <w:shd w:val="clear" w:color="auto" w:fill="FFFFFF"/>
              </w:rPr>
              <w:t xml:space="preserve"> functioning</w:t>
            </w:r>
            <w:r w:rsidR="00200399">
              <w:rPr>
                <w:rFonts w:cstheme="minorHAnsi"/>
                <w:shd w:val="clear" w:color="auto" w:fill="FFFFFF"/>
              </w:rPr>
              <w:t xml:space="preserve"> accessible</w:t>
            </w:r>
            <w:r>
              <w:rPr>
                <w:rFonts w:cstheme="minorHAnsi"/>
                <w:shd w:val="clear" w:color="auto" w:fill="FFFFFF"/>
              </w:rPr>
              <w:t xml:space="preserve"> websites.</w:t>
            </w:r>
          </w:p>
        </w:tc>
      </w:tr>
      <w:tr w:rsidR="00AC6DE8" w:rsidRPr="00CF1A49" w14:paraId="79BD37C1" w14:textId="77777777" w:rsidTr="00AC6DE8">
        <w:trPr>
          <w:trHeight w:val="249"/>
        </w:trPr>
        <w:tc>
          <w:tcPr>
            <w:tcW w:w="9528" w:type="dxa"/>
            <w:tcMar>
              <w:top w:w="432" w:type="dxa"/>
            </w:tcMar>
          </w:tcPr>
          <w:p w14:paraId="535EDFD1" w14:textId="77777777" w:rsidR="00AC6DE8" w:rsidRPr="00AC6DE8" w:rsidRDefault="00AC6DE8" w:rsidP="00913946">
            <w:pPr>
              <w:rPr>
                <w:rFonts w:cstheme="minorHAnsi"/>
                <w:shd w:val="clear" w:color="auto" w:fill="FFFFFF"/>
              </w:rPr>
            </w:pPr>
          </w:p>
        </w:tc>
      </w:tr>
    </w:tbl>
    <w:p w14:paraId="22379C29" w14:textId="77777777" w:rsidR="004E01EB" w:rsidRPr="00CF1A49" w:rsidRDefault="00A2535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B8EC0D2A7DA4A24B437A18B0CF04421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A9231F9" w14:textId="77777777" w:rsidTr="00D66A52">
        <w:tc>
          <w:tcPr>
            <w:tcW w:w="9355" w:type="dxa"/>
          </w:tcPr>
          <w:p w14:paraId="4A6E8784" w14:textId="33F6E8AE" w:rsidR="001D0BF1" w:rsidRPr="00CF1A49" w:rsidRDefault="00F97A28" w:rsidP="001D0BF1">
            <w:pPr>
              <w:pStyle w:val="Heading3"/>
              <w:contextualSpacing w:val="0"/>
              <w:outlineLvl w:val="2"/>
            </w:pPr>
            <w:r>
              <w:t>JUne 2021</w:t>
            </w:r>
            <w:r w:rsidR="001D0BF1" w:rsidRPr="00CF1A49">
              <w:t xml:space="preserve"> – </w:t>
            </w:r>
            <w:r>
              <w:t>Current</w:t>
            </w:r>
          </w:p>
          <w:p w14:paraId="0D51BCC1" w14:textId="03D708EA" w:rsidR="001D0BF1" w:rsidRPr="00CF1A49" w:rsidRDefault="00F97A28" w:rsidP="001D0BF1">
            <w:pPr>
              <w:pStyle w:val="Heading2"/>
              <w:contextualSpacing w:val="0"/>
              <w:outlineLvl w:val="1"/>
            </w:pPr>
            <w:r>
              <w:t>Server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Olive Garden</w:t>
            </w:r>
          </w:p>
          <w:p w14:paraId="13C2FDE0" w14:textId="2BB5DF48" w:rsidR="001E3120" w:rsidRPr="00CF1A49" w:rsidRDefault="00F97A28" w:rsidP="001D0BF1">
            <w:pPr>
              <w:contextualSpacing w:val="0"/>
            </w:pPr>
            <w:r>
              <w:t xml:space="preserve">I gave guests a memorable experience by accommodating to all their needs and going beyond what was expected of me. I also upsold high profit items such as appetizers and drinks to improve sales numbers. </w:t>
            </w:r>
            <w:r w:rsidR="00D12621">
              <w:t>Communication was also very important to maintaining order and creating relationships with the customers. It has overall been a great learning experience working at Olive Garden that I hope to translate into the field of XA.</w:t>
            </w:r>
          </w:p>
        </w:tc>
      </w:tr>
      <w:tr w:rsidR="00F61DF9" w:rsidRPr="00CF1A49" w14:paraId="46ECB8F8" w14:textId="77777777" w:rsidTr="00F61DF9">
        <w:tc>
          <w:tcPr>
            <w:tcW w:w="9355" w:type="dxa"/>
            <w:tcMar>
              <w:top w:w="216" w:type="dxa"/>
            </w:tcMar>
          </w:tcPr>
          <w:p w14:paraId="1593EEC2" w14:textId="14EF95DA" w:rsidR="00F61DF9" w:rsidRPr="00CF1A49" w:rsidRDefault="00D12621" w:rsidP="00F61DF9">
            <w:pPr>
              <w:pStyle w:val="Heading3"/>
              <w:contextualSpacing w:val="0"/>
              <w:outlineLvl w:val="2"/>
            </w:pPr>
            <w:r>
              <w:t>November 2017</w:t>
            </w:r>
            <w:r w:rsidR="00F61DF9" w:rsidRPr="00CF1A49">
              <w:t xml:space="preserve"> – </w:t>
            </w:r>
            <w:r>
              <w:t>January 2021</w:t>
            </w:r>
          </w:p>
          <w:p w14:paraId="673B3F06" w14:textId="209AAD71" w:rsidR="00F61DF9" w:rsidRPr="00CF1A49" w:rsidRDefault="00D12621" w:rsidP="00F61DF9">
            <w:pPr>
              <w:pStyle w:val="Heading2"/>
              <w:contextualSpacing w:val="0"/>
              <w:outlineLvl w:val="1"/>
            </w:pPr>
            <w:r>
              <w:t>Kitchen staff member</w:t>
            </w:r>
            <w:r w:rsidR="00F61DF9" w:rsidRPr="00CF1A49">
              <w:t xml:space="preserve">, </w:t>
            </w:r>
            <w:r>
              <w:t>Doster Country store</w:t>
            </w:r>
          </w:p>
          <w:p w14:paraId="742D9025" w14:textId="77777777" w:rsidR="00F61DF9" w:rsidRDefault="00D12621" w:rsidP="00F61DF9">
            <w:r>
              <w:t>At Doster Store I worked in a fast-paced kitchen where I was expected to perform a variety of activities accurately and quickly. Some of my responsibilities included assisting customers with orders and complaints, working in a line to make pizza’s, subs, and other items, sanit</w:t>
            </w:r>
            <w:r w:rsidR="00785DBA">
              <w:t xml:space="preserve">izing dining ware and kitchen equipment according to health code standards, and restocking supplies and preparing additional ingredients during down times. </w:t>
            </w:r>
          </w:p>
          <w:p w14:paraId="5145D783" w14:textId="77777777" w:rsidR="002967AC" w:rsidRDefault="002967AC" w:rsidP="00F61DF9"/>
          <w:p w14:paraId="7F6997C6" w14:textId="6CCC1371" w:rsidR="002967AC" w:rsidRPr="00CF1A49" w:rsidRDefault="002967AC" w:rsidP="002967AC">
            <w:pPr>
              <w:pStyle w:val="Heading3"/>
              <w:contextualSpacing w:val="0"/>
              <w:outlineLvl w:val="2"/>
            </w:pPr>
            <w:r>
              <w:t>January</w:t>
            </w:r>
            <w:r w:rsidR="00A63C4D">
              <w:t xml:space="preserve"> 2022</w:t>
            </w:r>
            <w:r w:rsidRPr="00CF1A49">
              <w:t xml:space="preserve">– </w:t>
            </w:r>
            <w:r w:rsidR="00A63C4D">
              <w:t xml:space="preserve">current </w:t>
            </w:r>
          </w:p>
          <w:p w14:paraId="10F0894F" w14:textId="6285A8AF" w:rsidR="002967AC" w:rsidRPr="00CF1A49" w:rsidRDefault="002967AC" w:rsidP="002967AC">
            <w:pPr>
              <w:pStyle w:val="Heading2"/>
              <w:contextualSpacing w:val="0"/>
              <w:outlineLvl w:val="1"/>
            </w:pPr>
            <w:r>
              <w:t>UX team</w:t>
            </w:r>
            <w:r w:rsidRPr="00CF1A49">
              <w:t>,</w:t>
            </w:r>
            <w:r>
              <w:t xml:space="preserve"> VIM magazine</w:t>
            </w:r>
          </w:p>
          <w:p w14:paraId="66EDAC02" w14:textId="56B86DDB" w:rsidR="002967AC" w:rsidRDefault="00D717EF" w:rsidP="00071406">
            <w:r>
              <w:t xml:space="preserve">On the UX team at VIM our main job is to update the magazines website. </w:t>
            </w:r>
            <w:r w:rsidR="00DE2313">
              <w:t xml:space="preserve"> </w:t>
            </w:r>
            <w:r w:rsidR="00C63B03">
              <w:t xml:space="preserve">Our site is run through WordPress so that is where we make </w:t>
            </w:r>
            <w:r w:rsidR="00F95A42">
              <w:t>all</w:t>
            </w:r>
            <w:r w:rsidR="00C63B03">
              <w:t xml:space="preserve"> the additions.</w:t>
            </w:r>
            <w:r w:rsidR="002230A5">
              <w:t xml:space="preserve"> </w:t>
            </w:r>
            <w:r w:rsidR="00035AF3">
              <w:t xml:space="preserve">As a team we meet once a month to discuss what we </w:t>
            </w:r>
            <w:r w:rsidR="00F95A42">
              <w:t>must</w:t>
            </w:r>
            <w:r w:rsidR="00035AF3">
              <w:t xml:space="preserve"> do next and other ideas for the website. We mainly focus on</w:t>
            </w:r>
            <w:r w:rsidR="00DE5A98">
              <w:t xml:space="preserve"> enhancing the </w:t>
            </w:r>
            <w:r w:rsidR="004129F1">
              <w:t>overall experience of the website</w:t>
            </w:r>
            <w:r w:rsidR="00F3319C">
              <w:t xml:space="preserve">. </w:t>
            </w:r>
            <w:r w:rsidR="002E09ED">
              <w:t xml:space="preserve">We also have meetings with all of VIM where </w:t>
            </w:r>
            <w:r w:rsidR="0071351B">
              <w:t xml:space="preserve">we host guest speakers such as alumni who now work for notable companies. </w:t>
            </w:r>
          </w:p>
        </w:tc>
      </w:tr>
      <w:tr w:rsidR="00785DBA" w:rsidRPr="00CF1A49" w14:paraId="4D239788" w14:textId="77777777" w:rsidTr="00F61DF9">
        <w:tc>
          <w:tcPr>
            <w:tcW w:w="9355" w:type="dxa"/>
            <w:tcMar>
              <w:top w:w="216" w:type="dxa"/>
            </w:tcMar>
          </w:tcPr>
          <w:p w14:paraId="6D721885" w14:textId="77777777" w:rsidR="00785DBA" w:rsidRDefault="00785DBA" w:rsidP="00F61DF9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0FE30F54C0BD489B9B07466C542122B9"/>
        </w:placeholder>
        <w:temporary/>
        <w:showingPlcHdr/>
        <w15:appearance w15:val="hidden"/>
      </w:sdtPr>
      <w:sdtEndPr/>
      <w:sdtContent>
        <w:p w14:paraId="0280DFAF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0418E91" w14:textId="77777777" w:rsidTr="00D66A52">
        <w:tc>
          <w:tcPr>
            <w:tcW w:w="9355" w:type="dxa"/>
          </w:tcPr>
          <w:p w14:paraId="2511EB08" w14:textId="2BD66E0C" w:rsidR="001D0BF1" w:rsidRPr="00CF1A49" w:rsidRDefault="00785DBA" w:rsidP="001D0BF1">
            <w:pPr>
              <w:pStyle w:val="Heading3"/>
              <w:contextualSpacing w:val="0"/>
              <w:outlineLvl w:val="2"/>
            </w:pPr>
            <w:r>
              <w:t>2016-2020</w:t>
            </w:r>
          </w:p>
          <w:p w14:paraId="3B725D10" w14:textId="15007E00" w:rsidR="001D0BF1" w:rsidRPr="00CF1A49" w:rsidRDefault="00785DBA" w:rsidP="001D0BF1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plainwell high school </w:t>
            </w:r>
          </w:p>
          <w:p w14:paraId="54F48FB1" w14:textId="77777777" w:rsidR="0057719D" w:rsidRDefault="00785DBA" w:rsidP="007538DC">
            <w:pPr>
              <w:contextualSpacing w:val="0"/>
            </w:pPr>
            <w:r>
              <w:lastRenderedPageBreak/>
              <w:t>In high school I participated in varsity soccer, volleyball, and basketball where I earned 9 varsity letters and made it to the All-Academic State Team 3 times all while earning a 3.7 GPA.</w:t>
            </w:r>
          </w:p>
          <w:p w14:paraId="2D690069" w14:textId="1993DD94" w:rsidR="007538DC" w:rsidRPr="00CF1A49" w:rsidRDefault="009427CB" w:rsidP="007538DC">
            <w:pPr>
              <w:contextualSpacing w:val="0"/>
            </w:pPr>
            <w:r>
              <w:t xml:space="preserve">**can take out </w:t>
            </w:r>
            <w:proofErr w:type="spellStart"/>
            <w:r>
              <w:t>highschool</w:t>
            </w:r>
            <w:proofErr w:type="spellEnd"/>
            <w:r>
              <w:t>**</w:t>
            </w:r>
            <w:r w:rsidR="00785DBA">
              <w:t xml:space="preserve"> </w:t>
            </w:r>
          </w:p>
        </w:tc>
      </w:tr>
      <w:tr w:rsidR="00F61DF9" w:rsidRPr="00CF1A49" w14:paraId="3684DBE7" w14:textId="77777777" w:rsidTr="00F61DF9">
        <w:tc>
          <w:tcPr>
            <w:tcW w:w="9355" w:type="dxa"/>
            <w:tcMar>
              <w:top w:w="216" w:type="dxa"/>
            </w:tcMar>
          </w:tcPr>
          <w:p w14:paraId="5E072305" w14:textId="7E8AB460" w:rsidR="00F61DF9" w:rsidRPr="00CF1A49" w:rsidRDefault="00785DBA" w:rsidP="00F61DF9">
            <w:pPr>
              <w:pStyle w:val="Heading3"/>
              <w:contextualSpacing w:val="0"/>
              <w:outlineLvl w:val="2"/>
            </w:pPr>
            <w:r>
              <w:lastRenderedPageBreak/>
              <w:t>2020-</w:t>
            </w:r>
            <w:r w:rsidR="0018777E">
              <w:t>current</w:t>
            </w:r>
          </w:p>
          <w:p w14:paraId="52D7688F" w14:textId="4B85C747" w:rsidR="00F61DF9" w:rsidRPr="00CF1A49" w:rsidRDefault="00785DBA" w:rsidP="00F61DF9">
            <w:pPr>
              <w:pStyle w:val="Heading2"/>
              <w:contextualSpacing w:val="0"/>
              <w:outlineLvl w:val="1"/>
            </w:pPr>
            <w:r>
              <w:t xml:space="preserve">Bachelor </w:t>
            </w:r>
            <w:r w:rsidR="0018777E">
              <w:t>of arts: Experience Architecture</w:t>
            </w:r>
            <w:r w:rsidR="00F61DF9" w:rsidRPr="00CF1A49">
              <w:t xml:space="preserve">, </w:t>
            </w:r>
            <w:r w:rsidR="0018777E">
              <w:rPr>
                <w:rStyle w:val="SubtleReference"/>
              </w:rPr>
              <w:t>Michigan State UNiversity</w:t>
            </w:r>
          </w:p>
          <w:p w14:paraId="2CD30573" w14:textId="23A30351" w:rsidR="00F61DF9" w:rsidRDefault="00B12EDB" w:rsidP="00F61DF9">
            <w:r>
              <w:t xml:space="preserve">Throughout my first two semesters at MSU I was a Kinesiology major and earned a 3.5 GPA while making the </w:t>
            </w:r>
            <w:proofErr w:type="spellStart"/>
            <w:r>
              <w:t>Deans</w:t>
            </w:r>
            <w:proofErr w:type="spellEnd"/>
            <w:r>
              <w:t xml:space="preserve"> list. This semester I decided to switch to Experience Architecture because of my love for </w:t>
            </w:r>
            <w:r w:rsidR="00EA2089">
              <w:t xml:space="preserve">design and technology. I have loved it so far and am gaining valuable experiences that I can apply to helping people in the future. </w:t>
            </w:r>
            <w:r w:rsidR="00551899">
              <w:t xml:space="preserve">Through my first semester in the </w:t>
            </w:r>
            <w:proofErr w:type="gramStart"/>
            <w:r w:rsidR="00551899">
              <w:t>major</w:t>
            </w:r>
            <w:proofErr w:type="gramEnd"/>
            <w:r w:rsidR="00551899">
              <w:t xml:space="preserve"> I maintained my 3.5 GPA. </w:t>
            </w:r>
          </w:p>
        </w:tc>
      </w:tr>
    </w:tbl>
    <w:sdt>
      <w:sdtPr>
        <w:alias w:val="Skills:"/>
        <w:tag w:val="Skills:"/>
        <w:id w:val="-1392877668"/>
        <w:placeholder>
          <w:docPart w:val="B87B0B382C6D4353807098BA6B039262"/>
        </w:placeholder>
        <w:temporary/>
        <w:showingPlcHdr/>
        <w15:appearance w15:val="hidden"/>
      </w:sdtPr>
      <w:sdtEndPr/>
      <w:sdtContent>
        <w:p w14:paraId="21F4FF91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540425E" w14:textId="77777777" w:rsidTr="00CF1A49">
        <w:tc>
          <w:tcPr>
            <w:tcW w:w="4675" w:type="dxa"/>
          </w:tcPr>
          <w:p w14:paraId="4EFD1E90" w14:textId="0BCF6AB5" w:rsidR="001E3120" w:rsidRDefault="00EA2089" w:rsidP="006E1507">
            <w:pPr>
              <w:pStyle w:val="ListBullet"/>
              <w:contextualSpacing w:val="0"/>
            </w:pPr>
            <w:r>
              <w:t>Sales expertise</w:t>
            </w:r>
          </w:p>
          <w:p w14:paraId="2F3D57EE" w14:textId="25581587" w:rsidR="00EA2089" w:rsidRPr="006E1507" w:rsidRDefault="00EA2089" w:rsidP="006E1507">
            <w:pPr>
              <w:pStyle w:val="ListBullet"/>
              <w:contextualSpacing w:val="0"/>
            </w:pPr>
            <w:r>
              <w:t>Effective communication</w:t>
            </w:r>
          </w:p>
          <w:p w14:paraId="42A00727" w14:textId="77777777" w:rsidR="001F4E6D" w:rsidRDefault="00EA2089" w:rsidP="006E1507">
            <w:pPr>
              <w:pStyle w:val="ListBullet"/>
              <w:contextualSpacing w:val="0"/>
            </w:pPr>
            <w:r>
              <w:t>Ability to work independently and with a team</w:t>
            </w:r>
          </w:p>
          <w:p w14:paraId="3BFCBF3C" w14:textId="588359A3" w:rsidR="007242EE" w:rsidRDefault="007242EE" w:rsidP="006E1507">
            <w:pPr>
              <w:pStyle w:val="ListBullet"/>
              <w:contextualSpacing w:val="0"/>
            </w:pPr>
            <w:r>
              <w:t>Ability to meet deadlines</w:t>
            </w:r>
          </w:p>
          <w:p w14:paraId="56E3D49D" w14:textId="77777777" w:rsidR="00EA2089" w:rsidRDefault="00EA2089" w:rsidP="006E1507">
            <w:pPr>
              <w:pStyle w:val="ListBullet"/>
              <w:contextualSpacing w:val="0"/>
            </w:pPr>
            <w:r>
              <w:t>Proficient in Spanish</w:t>
            </w:r>
          </w:p>
          <w:p w14:paraId="7CD396F3" w14:textId="5BAA8AC1" w:rsidR="00D717EF" w:rsidRDefault="00C7658A" w:rsidP="006E1507">
            <w:pPr>
              <w:pStyle w:val="ListBullet"/>
              <w:contextualSpacing w:val="0"/>
            </w:pPr>
            <w:r>
              <w:t>WordPress</w:t>
            </w:r>
          </w:p>
          <w:p w14:paraId="5F8A5FB0" w14:textId="29A96CFA" w:rsidR="00B57117" w:rsidRPr="006E1507" w:rsidRDefault="00B57117" w:rsidP="002967AC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5A85D9EC" w14:textId="376EA58B" w:rsidR="003A0632" w:rsidRPr="006E1507" w:rsidRDefault="00EA2089" w:rsidP="006E1507">
            <w:pPr>
              <w:pStyle w:val="ListBullet"/>
              <w:contextualSpacing w:val="0"/>
            </w:pPr>
            <w:r>
              <w:t>Leadership abilities</w:t>
            </w:r>
          </w:p>
          <w:p w14:paraId="5C061DA8" w14:textId="6E16F433" w:rsidR="001E3120" w:rsidRPr="006E1507" w:rsidRDefault="00EA2089" w:rsidP="006E1507">
            <w:pPr>
              <w:pStyle w:val="ListBullet"/>
              <w:contextualSpacing w:val="0"/>
            </w:pPr>
            <w:r>
              <w:t>Organized</w:t>
            </w:r>
          </w:p>
          <w:p w14:paraId="3093415E" w14:textId="57C41DD5" w:rsidR="001E3120" w:rsidRDefault="00EA2089" w:rsidP="006E1507">
            <w:pPr>
              <w:pStyle w:val="ListBullet"/>
              <w:contextualSpacing w:val="0"/>
            </w:pPr>
            <w:r>
              <w:t>Proficient in Microsoft and Adobe software’s</w:t>
            </w:r>
          </w:p>
          <w:p w14:paraId="52DE2344" w14:textId="77777777" w:rsidR="00EA2089" w:rsidRDefault="00EA2089" w:rsidP="006E1507">
            <w:pPr>
              <w:pStyle w:val="ListBullet"/>
              <w:contextualSpacing w:val="0"/>
            </w:pPr>
            <w:r>
              <w:t>HTML/CSS</w:t>
            </w:r>
          </w:p>
          <w:p w14:paraId="40AE72D8" w14:textId="77777777" w:rsidR="002967AC" w:rsidRDefault="002967AC" w:rsidP="006E1507">
            <w:pPr>
              <w:pStyle w:val="ListBullet"/>
              <w:contextualSpacing w:val="0"/>
            </w:pPr>
            <w:r>
              <w:t>Canva</w:t>
            </w:r>
          </w:p>
          <w:p w14:paraId="71AC9796" w14:textId="447A7ABA" w:rsidR="00B32D5F" w:rsidRPr="006E1507" w:rsidRDefault="00B32D5F" w:rsidP="006E1507">
            <w:pPr>
              <w:pStyle w:val="ListBullet"/>
              <w:contextualSpacing w:val="0"/>
            </w:pPr>
            <w:r>
              <w:t>**transferable skills</w:t>
            </w:r>
          </w:p>
        </w:tc>
      </w:tr>
    </w:tbl>
    <w:p w14:paraId="3B7667B6" w14:textId="0B23BC79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9667F" w14:textId="77777777" w:rsidR="000A4DA0" w:rsidRDefault="000A4DA0" w:rsidP="0068194B">
      <w:r>
        <w:separator/>
      </w:r>
    </w:p>
    <w:p w14:paraId="6BBE124A" w14:textId="77777777" w:rsidR="000A4DA0" w:rsidRDefault="000A4DA0"/>
    <w:p w14:paraId="75D0A042" w14:textId="77777777" w:rsidR="000A4DA0" w:rsidRDefault="000A4DA0"/>
  </w:endnote>
  <w:endnote w:type="continuationSeparator" w:id="0">
    <w:p w14:paraId="3DF3B86D" w14:textId="77777777" w:rsidR="000A4DA0" w:rsidRDefault="000A4DA0" w:rsidP="0068194B">
      <w:r>
        <w:continuationSeparator/>
      </w:r>
    </w:p>
    <w:p w14:paraId="49F6FEAB" w14:textId="77777777" w:rsidR="000A4DA0" w:rsidRDefault="000A4DA0"/>
    <w:p w14:paraId="2394D47E" w14:textId="77777777" w:rsidR="000A4DA0" w:rsidRDefault="000A4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15F18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D81DB" w14:textId="77777777" w:rsidR="000A4DA0" w:rsidRDefault="000A4DA0" w:rsidP="0068194B">
      <w:r>
        <w:separator/>
      </w:r>
    </w:p>
    <w:p w14:paraId="71DB8DDD" w14:textId="77777777" w:rsidR="000A4DA0" w:rsidRDefault="000A4DA0"/>
    <w:p w14:paraId="0EDE594A" w14:textId="77777777" w:rsidR="000A4DA0" w:rsidRDefault="000A4DA0"/>
  </w:footnote>
  <w:footnote w:type="continuationSeparator" w:id="0">
    <w:p w14:paraId="36DE5444" w14:textId="77777777" w:rsidR="000A4DA0" w:rsidRDefault="000A4DA0" w:rsidP="0068194B">
      <w:r>
        <w:continuationSeparator/>
      </w:r>
    </w:p>
    <w:p w14:paraId="0A5387CE" w14:textId="77777777" w:rsidR="000A4DA0" w:rsidRDefault="000A4DA0"/>
    <w:p w14:paraId="418D9ECF" w14:textId="77777777" w:rsidR="000A4DA0" w:rsidRDefault="000A4D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B725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757522" wp14:editId="7F1B7AD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D8B4C3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42"/>
    <w:rsid w:val="000001EF"/>
    <w:rsid w:val="00007322"/>
    <w:rsid w:val="00007728"/>
    <w:rsid w:val="00024584"/>
    <w:rsid w:val="00024730"/>
    <w:rsid w:val="00035AF3"/>
    <w:rsid w:val="00055E95"/>
    <w:rsid w:val="0007021F"/>
    <w:rsid w:val="00071406"/>
    <w:rsid w:val="000A4DA0"/>
    <w:rsid w:val="000B2BA5"/>
    <w:rsid w:val="000F2F8C"/>
    <w:rsid w:val="0010006E"/>
    <w:rsid w:val="001045A8"/>
    <w:rsid w:val="00114A91"/>
    <w:rsid w:val="0013315A"/>
    <w:rsid w:val="001427E1"/>
    <w:rsid w:val="00163668"/>
    <w:rsid w:val="00171566"/>
    <w:rsid w:val="00174676"/>
    <w:rsid w:val="001755A8"/>
    <w:rsid w:val="00184014"/>
    <w:rsid w:val="0018777E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0399"/>
    <w:rsid w:val="00203573"/>
    <w:rsid w:val="0020597D"/>
    <w:rsid w:val="00213B4C"/>
    <w:rsid w:val="002230A5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67AC"/>
    <w:rsid w:val="00297F18"/>
    <w:rsid w:val="002A1945"/>
    <w:rsid w:val="002B2958"/>
    <w:rsid w:val="002B3FC8"/>
    <w:rsid w:val="002C1EBE"/>
    <w:rsid w:val="002D23C5"/>
    <w:rsid w:val="002D6137"/>
    <w:rsid w:val="002E09ED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5615"/>
    <w:rsid w:val="00406CFF"/>
    <w:rsid w:val="004129F1"/>
    <w:rsid w:val="00416B25"/>
    <w:rsid w:val="00420592"/>
    <w:rsid w:val="004319E0"/>
    <w:rsid w:val="00437E8C"/>
    <w:rsid w:val="00440225"/>
    <w:rsid w:val="004726BC"/>
    <w:rsid w:val="00474105"/>
    <w:rsid w:val="00476CD2"/>
    <w:rsid w:val="00480E6E"/>
    <w:rsid w:val="0048487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1899"/>
    <w:rsid w:val="00566A35"/>
    <w:rsid w:val="0056701E"/>
    <w:rsid w:val="005740D7"/>
    <w:rsid w:val="0057719D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1351B"/>
    <w:rsid w:val="007242EE"/>
    <w:rsid w:val="007273B7"/>
    <w:rsid w:val="00733E0A"/>
    <w:rsid w:val="0074403D"/>
    <w:rsid w:val="00746D44"/>
    <w:rsid w:val="007538DC"/>
    <w:rsid w:val="00757803"/>
    <w:rsid w:val="00785DBA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27642"/>
    <w:rsid w:val="009361BA"/>
    <w:rsid w:val="009427CB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39D9"/>
    <w:rsid w:val="00A14534"/>
    <w:rsid w:val="00A16DAA"/>
    <w:rsid w:val="00A24162"/>
    <w:rsid w:val="00A25023"/>
    <w:rsid w:val="00A2535E"/>
    <w:rsid w:val="00A270EA"/>
    <w:rsid w:val="00A34BA2"/>
    <w:rsid w:val="00A36F27"/>
    <w:rsid w:val="00A42E32"/>
    <w:rsid w:val="00A46E63"/>
    <w:rsid w:val="00A51DC5"/>
    <w:rsid w:val="00A53DE1"/>
    <w:rsid w:val="00A615E1"/>
    <w:rsid w:val="00A63C4D"/>
    <w:rsid w:val="00A755E8"/>
    <w:rsid w:val="00A93A5D"/>
    <w:rsid w:val="00AB32F8"/>
    <w:rsid w:val="00AB610B"/>
    <w:rsid w:val="00AC6DE8"/>
    <w:rsid w:val="00AD360E"/>
    <w:rsid w:val="00AD40FB"/>
    <w:rsid w:val="00AD782D"/>
    <w:rsid w:val="00AE7650"/>
    <w:rsid w:val="00B10EBE"/>
    <w:rsid w:val="00B12EDB"/>
    <w:rsid w:val="00B236F1"/>
    <w:rsid w:val="00B32D5F"/>
    <w:rsid w:val="00B50F99"/>
    <w:rsid w:val="00B51D1B"/>
    <w:rsid w:val="00B540F4"/>
    <w:rsid w:val="00B57117"/>
    <w:rsid w:val="00B60FD0"/>
    <w:rsid w:val="00B622DF"/>
    <w:rsid w:val="00B6332A"/>
    <w:rsid w:val="00B81760"/>
    <w:rsid w:val="00B8494C"/>
    <w:rsid w:val="00BA1546"/>
    <w:rsid w:val="00BB4E51"/>
    <w:rsid w:val="00BD18DB"/>
    <w:rsid w:val="00BD431F"/>
    <w:rsid w:val="00BE423E"/>
    <w:rsid w:val="00BF61AC"/>
    <w:rsid w:val="00C47FA6"/>
    <w:rsid w:val="00C57FC6"/>
    <w:rsid w:val="00C63B03"/>
    <w:rsid w:val="00C66A7D"/>
    <w:rsid w:val="00C7658A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621"/>
    <w:rsid w:val="00D243A9"/>
    <w:rsid w:val="00D305E5"/>
    <w:rsid w:val="00D37CD3"/>
    <w:rsid w:val="00D66A52"/>
    <w:rsid w:val="00D66EFA"/>
    <w:rsid w:val="00D717EF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313"/>
    <w:rsid w:val="00DE5A98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5ED3"/>
    <w:rsid w:val="00E9528E"/>
    <w:rsid w:val="00EA2089"/>
    <w:rsid w:val="00EA5099"/>
    <w:rsid w:val="00EC1351"/>
    <w:rsid w:val="00EC4CBF"/>
    <w:rsid w:val="00EE2CA8"/>
    <w:rsid w:val="00EF17E8"/>
    <w:rsid w:val="00EF51D9"/>
    <w:rsid w:val="00F130DD"/>
    <w:rsid w:val="00F24884"/>
    <w:rsid w:val="00F3319C"/>
    <w:rsid w:val="00F476C4"/>
    <w:rsid w:val="00F61DF9"/>
    <w:rsid w:val="00F81960"/>
    <w:rsid w:val="00F8769D"/>
    <w:rsid w:val="00F9350C"/>
    <w:rsid w:val="00F94EB5"/>
    <w:rsid w:val="00F95A42"/>
    <w:rsid w:val="00F9624D"/>
    <w:rsid w:val="00F97A28"/>
    <w:rsid w:val="00FB31C1"/>
    <w:rsid w:val="00FB58F2"/>
    <w:rsid w:val="00FC6AEA"/>
    <w:rsid w:val="00FD30C0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A5C32"/>
  <w15:chartTrackingRefBased/>
  <w15:docId w15:val="{0833BD8E-730B-4A1B-BAD6-02A5B413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f\AppData\Local\Microsoft\Office\16.0\DTS\en-US%7bF47EA14C-9482-4087-87D8-D6A55979E2E7%7d\%7b846B5EE5-A2D1-4D8E-B100-082DE54CC4E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4810E86D8C42ACBFA2D06B0A446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6BFED-16BF-477E-96F3-720F9675C206}"/>
      </w:docPartPr>
      <w:docPartBody>
        <w:p w:rsidR="00AF576E" w:rsidRDefault="00AF576E">
          <w:pPr>
            <w:pStyle w:val="634810E86D8C42ACBFA2D06B0A4466F8"/>
          </w:pPr>
          <w:r w:rsidRPr="00CF1A49">
            <w:t>·</w:t>
          </w:r>
        </w:p>
      </w:docPartBody>
    </w:docPart>
    <w:docPart>
      <w:docPartPr>
        <w:name w:val="83462A7EA99D4383B7B4694477A5A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F3C1D-F4BC-463F-9952-B8793C840A75}"/>
      </w:docPartPr>
      <w:docPartBody>
        <w:p w:rsidR="00AF576E" w:rsidRDefault="00AF576E">
          <w:pPr>
            <w:pStyle w:val="83462A7EA99D4383B7B4694477A5A6D5"/>
          </w:pPr>
          <w:r w:rsidRPr="00CF1A49">
            <w:t>·</w:t>
          </w:r>
        </w:p>
      </w:docPartBody>
    </w:docPart>
    <w:docPart>
      <w:docPartPr>
        <w:name w:val="3DFEEBC3326C417CB0446267B4525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13C8D-D7C7-45BA-BADF-0BF233AC31BB}"/>
      </w:docPartPr>
      <w:docPartBody>
        <w:p w:rsidR="00AF576E" w:rsidRDefault="00AF576E">
          <w:pPr>
            <w:pStyle w:val="3DFEEBC3326C417CB0446267B45259C5"/>
          </w:pPr>
          <w:r w:rsidRPr="00CF1A49">
            <w:t>LinkedIn Profile</w:t>
          </w:r>
        </w:p>
      </w:docPartBody>
    </w:docPart>
    <w:docPart>
      <w:docPartPr>
        <w:name w:val="E26EFC79ED194B95BC7D18F26B10A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4ED14-6996-44D0-AAEA-78C361A16EA2}"/>
      </w:docPartPr>
      <w:docPartBody>
        <w:p w:rsidR="00AF576E" w:rsidRDefault="00AF576E">
          <w:pPr>
            <w:pStyle w:val="E26EFC79ED194B95BC7D18F26B10AF16"/>
          </w:pPr>
          <w:r w:rsidRPr="00CF1A49">
            <w:t>·</w:t>
          </w:r>
        </w:p>
      </w:docPartBody>
    </w:docPart>
    <w:docPart>
      <w:docPartPr>
        <w:name w:val="124D2F046595470A875F8512216D6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4A12-C4A6-461C-90D5-F5C4AF289952}"/>
      </w:docPartPr>
      <w:docPartBody>
        <w:p w:rsidR="00AF576E" w:rsidRDefault="00AF576E">
          <w:pPr>
            <w:pStyle w:val="124D2F046595470A875F8512216D6C92"/>
          </w:pPr>
          <w:r w:rsidRPr="00CF1A49">
            <w:t>Twitter/Blog/Portfolio</w:t>
          </w:r>
        </w:p>
      </w:docPartBody>
    </w:docPart>
    <w:docPart>
      <w:docPartPr>
        <w:name w:val="DB8EC0D2A7DA4A24B437A18B0CF04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74DF2-7E51-4BE2-A595-5485B8B21A8E}"/>
      </w:docPartPr>
      <w:docPartBody>
        <w:p w:rsidR="00AF576E" w:rsidRDefault="00AF576E">
          <w:pPr>
            <w:pStyle w:val="DB8EC0D2A7DA4A24B437A18B0CF04421"/>
          </w:pPr>
          <w:r w:rsidRPr="00CF1A49">
            <w:t>Experience</w:t>
          </w:r>
        </w:p>
      </w:docPartBody>
    </w:docPart>
    <w:docPart>
      <w:docPartPr>
        <w:name w:val="0FE30F54C0BD489B9B07466C54212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2D264-E791-4256-BF05-01F2D69AB438}"/>
      </w:docPartPr>
      <w:docPartBody>
        <w:p w:rsidR="00AF576E" w:rsidRDefault="00AF576E">
          <w:pPr>
            <w:pStyle w:val="0FE30F54C0BD489B9B07466C542122B9"/>
          </w:pPr>
          <w:r w:rsidRPr="00CF1A49">
            <w:t>Education</w:t>
          </w:r>
        </w:p>
      </w:docPartBody>
    </w:docPart>
    <w:docPart>
      <w:docPartPr>
        <w:name w:val="B87B0B382C6D4353807098BA6B039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04404-48B8-48FC-BD7D-09819AC8DFB7}"/>
      </w:docPartPr>
      <w:docPartBody>
        <w:p w:rsidR="00AF576E" w:rsidRDefault="00AF576E">
          <w:pPr>
            <w:pStyle w:val="B87B0B382C6D4353807098BA6B03926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6E"/>
    <w:rsid w:val="00A8253E"/>
    <w:rsid w:val="00A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34810E86D8C42ACBFA2D06B0A4466F8">
    <w:name w:val="634810E86D8C42ACBFA2D06B0A4466F8"/>
  </w:style>
  <w:style w:type="paragraph" w:customStyle="1" w:styleId="83462A7EA99D4383B7B4694477A5A6D5">
    <w:name w:val="83462A7EA99D4383B7B4694477A5A6D5"/>
  </w:style>
  <w:style w:type="paragraph" w:customStyle="1" w:styleId="3DFEEBC3326C417CB0446267B45259C5">
    <w:name w:val="3DFEEBC3326C417CB0446267B45259C5"/>
  </w:style>
  <w:style w:type="paragraph" w:customStyle="1" w:styleId="E26EFC79ED194B95BC7D18F26B10AF16">
    <w:name w:val="E26EFC79ED194B95BC7D18F26B10AF16"/>
  </w:style>
  <w:style w:type="paragraph" w:customStyle="1" w:styleId="124D2F046595470A875F8512216D6C92">
    <w:name w:val="124D2F046595470A875F8512216D6C92"/>
  </w:style>
  <w:style w:type="paragraph" w:customStyle="1" w:styleId="DB8EC0D2A7DA4A24B437A18B0CF04421">
    <w:name w:val="DB8EC0D2A7DA4A24B437A18B0CF0442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FE30F54C0BD489B9B07466C542122B9">
    <w:name w:val="0FE30F54C0BD489B9B07466C542122B9"/>
  </w:style>
  <w:style w:type="paragraph" w:customStyle="1" w:styleId="B87B0B382C6D4353807098BA6B039262">
    <w:name w:val="B87B0B382C6D4353807098BA6B039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{846B5EE5-A2D1-4D8E-B100-082DE54CC4E9}tf16402488_win32</Template>
  <TotalTime>0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&lt;Experience&gt;</vt:lpstr>
      <vt:lpstr>&lt;Education&gt;</vt:lpstr>
      <vt:lpstr>&lt;Skills&gt;</vt:lpstr>
      <vt:lpstr>&lt;Activities&gt;</vt:lpstr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katef</dc:creator>
  <cp:keywords/>
  <dc:description/>
  <cp:lastModifiedBy>Farho, Kate</cp:lastModifiedBy>
  <cp:revision>2</cp:revision>
  <dcterms:created xsi:type="dcterms:W3CDTF">2022-03-01T19:32:00Z</dcterms:created>
  <dcterms:modified xsi:type="dcterms:W3CDTF">2022-03-01T19:32:00Z</dcterms:modified>
  <cp:category/>
</cp:coreProperties>
</file>